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911" w:rsidRDefault="00F25911">
      <w:r>
        <w:t>NRL001:</w:t>
      </w:r>
    </w:p>
    <w:p w:rsidR="00F25911" w:rsidRDefault="0011685F" w:rsidP="00F25911">
      <w:pPr>
        <w:pStyle w:val="ListParagraph"/>
        <w:numPr>
          <w:ilvl w:val="0"/>
          <w:numId w:val="1"/>
        </w:numPr>
      </w:pPr>
      <w:r>
        <w:t>Designed</w:t>
      </w:r>
      <w:r w:rsidR="00F25911">
        <w:t xml:space="preserve"> </w:t>
      </w:r>
      <w:r>
        <w:t xml:space="preserve">a user interface to control the </w:t>
      </w:r>
      <w:proofErr w:type="spellStart"/>
      <w:r>
        <w:t>Dahua</w:t>
      </w:r>
      <w:proofErr w:type="spellEnd"/>
      <w:r>
        <w:t xml:space="preserve"> SD22204T-GN IP Network PTZ camera</w:t>
      </w:r>
      <w:r w:rsidR="0047262D">
        <w:t xml:space="preserve"> using </w:t>
      </w:r>
      <w:proofErr w:type="spellStart"/>
      <w:r w:rsidR="0047262D">
        <w:t>Qt</w:t>
      </w:r>
      <w:proofErr w:type="spellEnd"/>
      <w:r w:rsidR="0047262D">
        <w:t xml:space="preserve"> (</w:t>
      </w:r>
      <w:proofErr w:type="spellStart"/>
      <w:r w:rsidR="0047262D">
        <w:t>Qt</w:t>
      </w:r>
      <w:proofErr w:type="spellEnd"/>
      <w:r w:rsidR="0047262D">
        <w:t xml:space="preserve"> Creator &amp; </w:t>
      </w:r>
      <w:proofErr w:type="spellStart"/>
      <w:r w:rsidR="0047262D">
        <w:t>Qt</w:t>
      </w:r>
      <w:proofErr w:type="spellEnd"/>
      <w:r w:rsidR="0047262D">
        <w:t xml:space="preserve"> Designer) </w:t>
      </w:r>
    </w:p>
    <w:p w:rsidR="0011685F" w:rsidRDefault="0011685F" w:rsidP="00F25911">
      <w:pPr>
        <w:pStyle w:val="ListParagraph"/>
        <w:numPr>
          <w:ilvl w:val="0"/>
          <w:numId w:val="1"/>
        </w:numPr>
      </w:pPr>
      <w:r>
        <w:t>Interface has buttons for the operator to control the movement of the PTZ camera, as well as buttons for the camera’s zoom feature</w:t>
      </w:r>
    </w:p>
    <w:p w:rsidR="0047262D" w:rsidRDefault="0011685F" w:rsidP="0047262D">
      <w:pPr>
        <w:pStyle w:val="ListParagraph"/>
        <w:numPr>
          <w:ilvl w:val="0"/>
          <w:numId w:val="1"/>
        </w:numPr>
      </w:pPr>
      <w:r>
        <w:t>Interface allows user</w:t>
      </w:r>
      <w:r w:rsidR="00CF3687">
        <w:t xml:space="preserve"> to play live stream from camera</w:t>
      </w:r>
      <w:r w:rsidR="0047262D">
        <w:t xml:space="preserve"> or to open a local file</w:t>
      </w:r>
    </w:p>
    <w:p w:rsidR="0047262D" w:rsidRDefault="0047262D" w:rsidP="0047262D">
      <w:pPr>
        <w:pStyle w:val="ListParagraph"/>
        <w:numPr>
          <w:ilvl w:val="0"/>
          <w:numId w:val="1"/>
        </w:numPr>
      </w:pPr>
      <w:r>
        <w:t>Development challenges:</w:t>
      </w:r>
    </w:p>
    <w:p w:rsidR="0047262D" w:rsidRDefault="0047262D" w:rsidP="0047262D">
      <w:pPr>
        <w:pStyle w:val="ListParagraph"/>
        <w:numPr>
          <w:ilvl w:val="1"/>
          <w:numId w:val="1"/>
        </w:numPr>
      </w:pPr>
      <w:r>
        <w:t xml:space="preserve">Learning </w:t>
      </w:r>
      <w:proofErr w:type="spellStart"/>
      <w:r>
        <w:t>Qt</w:t>
      </w:r>
      <w:proofErr w:type="spellEnd"/>
    </w:p>
    <w:p w:rsidR="00D46630" w:rsidRDefault="00D46630" w:rsidP="0047262D">
      <w:pPr>
        <w:pStyle w:val="ListParagraph"/>
        <w:numPr>
          <w:ilvl w:val="1"/>
          <w:numId w:val="1"/>
        </w:numPr>
      </w:pPr>
      <w:r>
        <w:t>Displaying live stream</w:t>
      </w:r>
    </w:p>
    <w:p w:rsidR="00D46630" w:rsidRDefault="00D46630" w:rsidP="00D46630">
      <w:pPr>
        <w:pStyle w:val="ListParagraph"/>
        <w:numPr>
          <w:ilvl w:val="2"/>
          <w:numId w:val="1"/>
        </w:numPr>
      </w:pPr>
      <w:r>
        <w:t xml:space="preserve">Used </w:t>
      </w:r>
      <w:proofErr w:type="spellStart"/>
      <w:r>
        <w:t>iSpy</w:t>
      </w:r>
      <w:proofErr w:type="spellEnd"/>
      <w:r>
        <w:t xml:space="preserve"> to find webpage URL used to communicate with camera</w:t>
      </w:r>
    </w:p>
    <w:p w:rsidR="00B15A19" w:rsidRDefault="00B15A19" w:rsidP="00D46630">
      <w:pPr>
        <w:pStyle w:val="ListParagraph"/>
        <w:numPr>
          <w:ilvl w:val="2"/>
          <w:numId w:val="1"/>
        </w:numPr>
      </w:pPr>
      <w:r>
        <w:t xml:space="preserve">Tried to play video </w:t>
      </w:r>
      <w:r w:rsidR="00726D7B">
        <w:t xml:space="preserve">using built in </w:t>
      </w:r>
      <w:proofErr w:type="spellStart"/>
      <w:r w:rsidR="00726D7B">
        <w:t>Qt</w:t>
      </w:r>
      <w:proofErr w:type="spellEnd"/>
      <w:r w:rsidR="00726D7B">
        <w:t xml:space="preserve"> Multimedia Widgets to send</w:t>
      </w:r>
      <w:r>
        <w:t xml:space="preserve"> a network request to the UR</w:t>
      </w:r>
      <w:r w:rsidR="001E3828">
        <w:t>L, but had troubles playing MJPEG</w:t>
      </w:r>
      <w:r>
        <w:t xml:space="preserve"> live stream videos, was able to </w:t>
      </w:r>
      <w:r w:rsidR="001E3828">
        <w:t>play static sample  WMV and MP4 videos from web</w:t>
      </w:r>
    </w:p>
    <w:p w:rsidR="001E3828" w:rsidRDefault="001E3828" w:rsidP="00D46630">
      <w:pPr>
        <w:pStyle w:val="ListParagraph"/>
        <w:numPr>
          <w:ilvl w:val="2"/>
          <w:numId w:val="1"/>
        </w:numPr>
      </w:pPr>
      <w:r>
        <w:t xml:space="preserve">Used </w:t>
      </w:r>
      <w:r w:rsidR="003424B0">
        <w:t>VLC-</w:t>
      </w:r>
      <w:proofErr w:type="spellStart"/>
      <w:r w:rsidR="003424B0">
        <w:t>Qt</w:t>
      </w:r>
      <w:proofErr w:type="spellEnd"/>
      <w:r w:rsidR="003424B0">
        <w:t xml:space="preserve"> library to connect to </w:t>
      </w:r>
      <w:proofErr w:type="spellStart"/>
      <w:r w:rsidR="003424B0">
        <w:t>libvlc</w:t>
      </w:r>
      <w:proofErr w:type="spellEnd"/>
      <w:r w:rsidR="00130D71">
        <w:t xml:space="preserve"> instance and player</w:t>
      </w:r>
      <w:r w:rsidR="003424B0">
        <w:t xml:space="preserve">, allowing for </w:t>
      </w:r>
      <w:r w:rsidR="00130D71">
        <w:t xml:space="preserve">video live stream playback  </w:t>
      </w:r>
    </w:p>
    <w:p w:rsidR="00087C51" w:rsidRDefault="00130D71" w:rsidP="00130D71">
      <w:pPr>
        <w:pStyle w:val="ListParagraph"/>
        <w:numPr>
          <w:ilvl w:val="3"/>
          <w:numId w:val="1"/>
        </w:numPr>
      </w:pPr>
      <w:r>
        <w:t>Had a lot of build library path errors</w:t>
      </w:r>
    </w:p>
    <w:p w:rsidR="00087C51" w:rsidRDefault="00087C51" w:rsidP="00087C51">
      <w:pPr>
        <w:pStyle w:val="ListParagraph"/>
        <w:numPr>
          <w:ilvl w:val="4"/>
          <w:numId w:val="1"/>
        </w:numPr>
      </w:pPr>
      <w:r>
        <w:t>R</w:t>
      </w:r>
      <w:r w:rsidR="00130D71">
        <w:t>esolved by walking thro</w:t>
      </w:r>
      <w:r>
        <w:t>ugh compile output step by step</w:t>
      </w:r>
    </w:p>
    <w:p w:rsidR="00087C51" w:rsidRDefault="00087C51" w:rsidP="00087C51">
      <w:pPr>
        <w:pStyle w:val="ListParagraph"/>
        <w:numPr>
          <w:ilvl w:val="4"/>
          <w:numId w:val="1"/>
        </w:numPr>
      </w:pPr>
      <w:r>
        <w:t xml:space="preserve">Modified project file to allow for custom library location </w:t>
      </w:r>
      <w:r w:rsidR="000F22DB">
        <w:t>by mapping file to correct librari</w:t>
      </w:r>
      <w:r>
        <w:t>es</w:t>
      </w:r>
    </w:p>
    <w:p w:rsidR="00130D71" w:rsidRDefault="00087C51" w:rsidP="00087C51">
      <w:pPr>
        <w:pStyle w:val="ListParagraph"/>
        <w:numPr>
          <w:ilvl w:val="4"/>
          <w:numId w:val="1"/>
        </w:numPr>
      </w:pPr>
      <w:r>
        <w:t xml:space="preserve">Modified general project configuration to allow </w:t>
      </w:r>
      <w:proofErr w:type="spellStart"/>
      <w:r>
        <w:t>qmake</w:t>
      </w:r>
      <w:proofErr w:type="spellEnd"/>
      <w:r>
        <w:t xml:space="preserve"> to generate proper </w:t>
      </w:r>
      <w:proofErr w:type="spellStart"/>
      <w:r>
        <w:t>Makefile</w:t>
      </w:r>
      <w:proofErr w:type="spellEnd"/>
    </w:p>
    <w:p w:rsidR="00087C51" w:rsidRDefault="00BF63E8" w:rsidP="00087C51">
      <w:pPr>
        <w:pStyle w:val="ListParagraph"/>
        <w:numPr>
          <w:ilvl w:val="3"/>
          <w:numId w:val="1"/>
        </w:numPr>
      </w:pPr>
      <w:r>
        <w:t>Video delay (suspected due to</w:t>
      </w:r>
      <w:r w:rsidR="00087C51">
        <w:t xml:space="preserve"> VLC player</w:t>
      </w:r>
      <w:r>
        <w:t>)</w:t>
      </w:r>
    </w:p>
    <w:p w:rsidR="00BC125B" w:rsidRDefault="00BC125B" w:rsidP="00087C51">
      <w:pPr>
        <w:pStyle w:val="ListParagraph"/>
        <w:numPr>
          <w:ilvl w:val="4"/>
          <w:numId w:val="1"/>
        </w:numPr>
      </w:pPr>
      <w:r>
        <w:t xml:space="preserve">No video delay when using </w:t>
      </w:r>
      <w:proofErr w:type="spellStart"/>
      <w:r>
        <w:t>Qt</w:t>
      </w:r>
      <w:proofErr w:type="spellEnd"/>
      <w:r>
        <w:t xml:space="preserve"> Multimedia Widgets to play MP4 and WMV videos from web, read threads of people trying to avoid using </w:t>
      </w:r>
      <w:proofErr w:type="spellStart"/>
      <w:r>
        <w:t>qt</w:t>
      </w:r>
      <w:proofErr w:type="spellEnd"/>
      <w:r>
        <w:t>-VLC player because of video delay</w:t>
      </w:r>
    </w:p>
    <w:p w:rsidR="00FB6FEF" w:rsidRDefault="00FB6FEF" w:rsidP="00087C51">
      <w:pPr>
        <w:pStyle w:val="ListParagraph"/>
        <w:numPr>
          <w:ilvl w:val="4"/>
          <w:numId w:val="1"/>
        </w:numPr>
      </w:pPr>
      <w:r>
        <w:t xml:space="preserve">IP camera video stream not delayed through </w:t>
      </w:r>
      <w:proofErr w:type="spellStart"/>
      <w:r>
        <w:t>iSpy</w:t>
      </w:r>
      <w:proofErr w:type="spellEnd"/>
    </w:p>
    <w:p w:rsidR="00087C51" w:rsidRDefault="00087C51" w:rsidP="00087C51">
      <w:pPr>
        <w:pStyle w:val="ListParagraph"/>
        <w:numPr>
          <w:ilvl w:val="4"/>
          <w:numId w:val="1"/>
        </w:numPr>
      </w:pPr>
      <w:r w:rsidRPr="00FB6FEF">
        <w:rPr>
          <w:color w:val="FF0000"/>
        </w:rPr>
        <w:t>Not yet resolved</w:t>
      </w:r>
      <w:r w:rsidR="004612E2" w:rsidRPr="00FB6FEF">
        <w:rPr>
          <w:color w:val="FF0000"/>
        </w:rPr>
        <w:t xml:space="preserve">: </w:t>
      </w:r>
      <w:r w:rsidR="00726D7B">
        <w:t>look into alternative ways to display IP camera live stream</w:t>
      </w:r>
      <w:r w:rsidR="000F22DB">
        <w:t xml:space="preserve"> such as qx11EmbedWidget and qx11EmbedContainer</w:t>
      </w:r>
      <w:r w:rsidR="005D4942">
        <w:t xml:space="preserve"> </w:t>
      </w:r>
      <w:r w:rsidR="000F22DB">
        <w:t xml:space="preserve">or </w:t>
      </w:r>
      <w:r w:rsidR="005D4942">
        <w:t xml:space="preserve">Phonon </w:t>
      </w:r>
    </w:p>
    <w:p w:rsidR="00D46630" w:rsidRDefault="00D46630" w:rsidP="0047262D">
      <w:pPr>
        <w:pStyle w:val="ListParagraph"/>
        <w:numPr>
          <w:ilvl w:val="1"/>
          <w:numId w:val="1"/>
        </w:numPr>
      </w:pPr>
      <w:r>
        <w:t>Figuring out how to send commands to camera for PTZ movement</w:t>
      </w:r>
    </w:p>
    <w:p w:rsidR="00D46630" w:rsidRDefault="00D46630" w:rsidP="00D46630">
      <w:pPr>
        <w:pStyle w:val="ListParagraph"/>
        <w:numPr>
          <w:ilvl w:val="2"/>
          <w:numId w:val="1"/>
        </w:numPr>
      </w:pPr>
      <w:r>
        <w:t>Found XML configuration script for PTZ con</w:t>
      </w:r>
      <w:r w:rsidR="002063B3">
        <w:t xml:space="preserve">trol in </w:t>
      </w:r>
      <w:proofErr w:type="spellStart"/>
      <w:r w:rsidR="002063B3">
        <w:t>iSpy</w:t>
      </w:r>
      <w:proofErr w:type="spellEnd"/>
      <w:r w:rsidR="002063B3">
        <w:t xml:space="preserve"> </w:t>
      </w:r>
      <w:proofErr w:type="spellStart"/>
      <w:r w:rsidR="002063B3">
        <w:t>GitH</w:t>
      </w:r>
      <w:r>
        <w:t>ub</w:t>
      </w:r>
      <w:proofErr w:type="spellEnd"/>
      <w:r>
        <w:t xml:space="preserve"> repo</w:t>
      </w:r>
    </w:p>
    <w:p w:rsidR="00D46630" w:rsidRDefault="00D46630" w:rsidP="00D46630">
      <w:pPr>
        <w:pStyle w:val="ListParagraph"/>
        <w:numPr>
          <w:ilvl w:val="2"/>
          <w:numId w:val="1"/>
        </w:numPr>
      </w:pPr>
      <w:r>
        <w:t>Used signals and slots to send HTTP GET requests to configuration script URLs to allow for camera movement</w:t>
      </w:r>
      <w:bookmarkStart w:id="0" w:name="_GoBack"/>
      <w:bookmarkEnd w:id="0"/>
    </w:p>
    <w:p w:rsidR="00026C23" w:rsidRDefault="00B15A19" w:rsidP="0047262D">
      <w:pPr>
        <w:pStyle w:val="ListParagraph"/>
        <w:numPr>
          <w:ilvl w:val="1"/>
          <w:numId w:val="1"/>
        </w:numPr>
      </w:pPr>
      <w:r>
        <w:t xml:space="preserve">Designed UI interface using </w:t>
      </w:r>
      <w:proofErr w:type="spellStart"/>
      <w:r>
        <w:t>Qt</w:t>
      </w:r>
      <w:proofErr w:type="spellEnd"/>
      <w:r>
        <w:t xml:space="preserve"> Designer, and linked that to code through </w:t>
      </w:r>
      <w:proofErr w:type="spellStart"/>
      <w:r>
        <w:t>Qt</w:t>
      </w:r>
      <w:proofErr w:type="spellEnd"/>
      <w:r>
        <w:t xml:space="preserve"> Creator</w:t>
      </w:r>
    </w:p>
    <w:p w:rsidR="00026C23" w:rsidRDefault="00026C23" w:rsidP="0047262D">
      <w:pPr>
        <w:pStyle w:val="ListParagraph"/>
        <w:numPr>
          <w:ilvl w:val="1"/>
          <w:numId w:val="1"/>
        </w:numPr>
      </w:pPr>
      <w:r>
        <w:t>Open local file feature</w:t>
      </w:r>
    </w:p>
    <w:p w:rsidR="0047262D" w:rsidRDefault="00026C23" w:rsidP="00026C23">
      <w:pPr>
        <w:pStyle w:val="ListParagraph"/>
        <w:numPr>
          <w:ilvl w:val="2"/>
          <w:numId w:val="1"/>
        </w:numPr>
      </w:pPr>
      <w:r>
        <w:t xml:space="preserve">Found </w:t>
      </w:r>
      <w:proofErr w:type="spellStart"/>
      <w:r>
        <w:t>Qt</w:t>
      </w:r>
      <w:proofErr w:type="spellEnd"/>
      <w:r>
        <w:t xml:space="preserve"> classes to allow users to access directory structures and select local files</w:t>
      </w:r>
      <w:r w:rsidR="00B15A19">
        <w:t xml:space="preserve"> </w:t>
      </w:r>
    </w:p>
    <w:p w:rsidR="00026C23" w:rsidRDefault="00026C23" w:rsidP="00026C23">
      <w:pPr>
        <w:pStyle w:val="ListParagraph"/>
        <w:numPr>
          <w:ilvl w:val="1"/>
          <w:numId w:val="1"/>
        </w:numPr>
      </w:pPr>
      <w:r>
        <w:t>4 Camera frames</w:t>
      </w:r>
    </w:p>
    <w:p w:rsidR="00026C23" w:rsidRDefault="00026C23" w:rsidP="00026C23">
      <w:pPr>
        <w:pStyle w:val="ListParagraph"/>
        <w:numPr>
          <w:ilvl w:val="2"/>
          <w:numId w:val="1"/>
        </w:numPr>
      </w:pPr>
      <w:r>
        <w:t>Proves that there won’t be a video delay with more cameras playing</w:t>
      </w:r>
    </w:p>
    <w:p w:rsidR="00026C23" w:rsidRDefault="00026C23" w:rsidP="00026C23">
      <w:pPr>
        <w:pStyle w:val="ListParagraph"/>
        <w:numPr>
          <w:ilvl w:val="2"/>
          <w:numId w:val="1"/>
        </w:numPr>
      </w:pPr>
      <w:r>
        <w:t>App may need to have different arrow keys so operator can move different cameras</w:t>
      </w:r>
    </w:p>
    <w:p w:rsidR="00F25911" w:rsidRDefault="00C27B08" w:rsidP="00BC125B">
      <w:pPr>
        <w:pStyle w:val="ListParagraph"/>
        <w:numPr>
          <w:ilvl w:val="2"/>
          <w:numId w:val="1"/>
        </w:numPr>
      </w:pPr>
      <w:r>
        <w:t xml:space="preserve">Modify </w:t>
      </w:r>
      <w:proofErr w:type="spellStart"/>
      <w:r>
        <w:t>openUrl</w:t>
      </w:r>
      <w:proofErr w:type="spellEnd"/>
      <w:r>
        <w:t xml:space="preserve"> to map each video player to the different camera URLs, create new media instances</w:t>
      </w:r>
    </w:p>
    <w:p w:rsidR="00F25911" w:rsidRDefault="0011685F" w:rsidP="00F25911">
      <w:pPr>
        <w:tabs>
          <w:tab w:val="left" w:pos="7650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2BF58D" wp14:editId="3B77D46D">
            <wp:simplePos x="0" y="0"/>
            <wp:positionH relativeFrom="column">
              <wp:posOffset>510540</wp:posOffset>
            </wp:positionH>
            <wp:positionV relativeFrom="paragraph">
              <wp:posOffset>90805</wp:posOffset>
            </wp:positionV>
            <wp:extent cx="5159375" cy="3668395"/>
            <wp:effectExtent l="0" t="0" r="3175" b="8255"/>
            <wp:wrapSquare wrapText="bothSides"/>
            <wp:docPr id="1" name="Picture 1" descr="C:\Users\jtruong\Documents\Co-op Presentation\NRL\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truong\Documents\Co-op Presentation\NRL\Interfa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911" w:rsidRDefault="00F25911" w:rsidP="00F25911">
      <w:pPr>
        <w:tabs>
          <w:tab w:val="left" w:pos="7650"/>
        </w:tabs>
      </w:pPr>
    </w:p>
    <w:p w:rsidR="00F25911" w:rsidRDefault="00F25911" w:rsidP="00F25911">
      <w:pPr>
        <w:tabs>
          <w:tab w:val="left" w:pos="7650"/>
        </w:tabs>
      </w:pPr>
    </w:p>
    <w:p w:rsidR="00F25911" w:rsidRDefault="00F25911" w:rsidP="00F25911">
      <w:pPr>
        <w:tabs>
          <w:tab w:val="left" w:pos="7650"/>
        </w:tabs>
      </w:pPr>
    </w:p>
    <w:p w:rsidR="00F25911" w:rsidRDefault="00F25911" w:rsidP="00F25911">
      <w:pPr>
        <w:tabs>
          <w:tab w:val="left" w:pos="7650"/>
        </w:tabs>
      </w:pPr>
    </w:p>
    <w:p w:rsidR="00F25911" w:rsidRDefault="00F25911" w:rsidP="00F25911">
      <w:pPr>
        <w:tabs>
          <w:tab w:val="left" w:pos="7650"/>
        </w:tabs>
      </w:pPr>
    </w:p>
    <w:p w:rsidR="00F25911" w:rsidRDefault="00F25911" w:rsidP="00F25911">
      <w:pPr>
        <w:tabs>
          <w:tab w:val="left" w:pos="7650"/>
        </w:tabs>
      </w:pPr>
    </w:p>
    <w:p w:rsidR="00F25911" w:rsidRDefault="00F25911" w:rsidP="00F25911">
      <w:pPr>
        <w:tabs>
          <w:tab w:val="left" w:pos="7650"/>
        </w:tabs>
      </w:pPr>
    </w:p>
    <w:p w:rsidR="00F25911" w:rsidRDefault="00F25911" w:rsidP="00F25911">
      <w:pPr>
        <w:tabs>
          <w:tab w:val="left" w:pos="7650"/>
        </w:tabs>
      </w:pPr>
    </w:p>
    <w:p w:rsidR="00F25911" w:rsidRDefault="00F25911" w:rsidP="00F25911">
      <w:pPr>
        <w:tabs>
          <w:tab w:val="left" w:pos="7650"/>
        </w:tabs>
      </w:pPr>
    </w:p>
    <w:p w:rsidR="00F25911" w:rsidRDefault="00F25911" w:rsidP="00F25911">
      <w:pPr>
        <w:tabs>
          <w:tab w:val="left" w:pos="7650"/>
        </w:tabs>
      </w:pPr>
    </w:p>
    <w:p w:rsidR="00BC125B" w:rsidRDefault="00BC125B" w:rsidP="0011685F">
      <w:pPr>
        <w:tabs>
          <w:tab w:val="left" w:pos="7650"/>
        </w:tabs>
        <w:jc w:val="center"/>
        <w:rPr>
          <w:b/>
        </w:rPr>
      </w:pPr>
    </w:p>
    <w:p w:rsidR="0011685F" w:rsidRPr="0011685F" w:rsidRDefault="00BC125B" w:rsidP="0011685F">
      <w:pPr>
        <w:tabs>
          <w:tab w:val="left" w:pos="7650"/>
        </w:tabs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22DFBC" wp14:editId="61EE1F03">
            <wp:simplePos x="0" y="0"/>
            <wp:positionH relativeFrom="column">
              <wp:posOffset>394970</wp:posOffset>
            </wp:positionH>
            <wp:positionV relativeFrom="paragraph">
              <wp:posOffset>392430</wp:posOffset>
            </wp:positionV>
            <wp:extent cx="5202555" cy="3698875"/>
            <wp:effectExtent l="0" t="0" r="0" b="0"/>
            <wp:wrapTight wrapText="bothSides">
              <wp:wrapPolygon edited="0">
                <wp:start x="0" y="0"/>
                <wp:lineTo x="0" y="21470"/>
                <wp:lineTo x="21513" y="21470"/>
                <wp:lineTo x="21513" y="0"/>
                <wp:lineTo x="0" y="0"/>
              </wp:wrapPolygon>
            </wp:wrapTight>
            <wp:docPr id="5" name="Picture 5" descr="E:\Screenshots\Interface_Live_Str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s\Interface_Live_Stre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1685F">
        <w:rPr>
          <w:b/>
        </w:rPr>
        <w:t>Figure 1.</w:t>
      </w:r>
      <w:proofErr w:type="gramEnd"/>
      <w:r w:rsidR="0011685F">
        <w:rPr>
          <w:b/>
        </w:rPr>
        <w:t xml:space="preserve"> </w:t>
      </w:r>
      <w:r w:rsidR="0011685F" w:rsidRPr="0011685F">
        <w:rPr>
          <w:b/>
        </w:rPr>
        <w:t xml:space="preserve">TSRV Operator Control Panel Interface </w:t>
      </w:r>
    </w:p>
    <w:p w:rsidR="00F25911" w:rsidRDefault="00F25911" w:rsidP="00F25911">
      <w:pPr>
        <w:tabs>
          <w:tab w:val="left" w:pos="7650"/>
        </w:tabs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F25911" w:rsidRPr="0011685F" w:rsidRDefault="0011685F" w:rsidP="0011685F">
      <w:pPr>
        <w:tabs>
          <w:tab w:val="left" w:pos="7650"/>
        </w:tabs>
        <w:jc w:val="center"/>
        <w:rPr>
          <w:b/>
        </w:rPr>
      </w:pPr>
      <w:proofErr w:type="gramStart"/>
      <w:r>
        <w:rPr>
          <w:b/>
        </w:rPr>
        <w:t>Figure 2.</w:t>
      </w:r>
      <w:proofErr w:type="gramEnd"/>
      <w:r>
        <w:rPr>
          <w:b/>
        </w:rPr>
        <w:t xml:space="preserve"> TSRV Operator Control Panel showing live stream</w:t>
      </w:r>
    </w:p>
    <w:p w:rsidR="00F25911" w:rsidRDefault="00F25911" w:rsidP="00F25911">
      <w:pPr>
        <w:tabs>
          <w:tab w:val="left" w:pos="7650"/>
        </w:tabs>
      </w:pPr>
    </w:p>
    <w:p w:rsidR="00F25911" w:rsidRDefault="003A57C1" w:rsidP="00F25911">
      <w:pPr>
        <w:tabs>
          <w:tab w:val="left" w:pos="765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2FBED5" wp14:editId="42B89558">
            <wp:simplePos x="0" y="0"/>
            <wp:positionH relativeFrom="column">
              <wp:posOffset>574040</wp:posOffset>
            </wp:positionH>
            <wp:positionV relativeFrom="paragraph">
              <wp:posOffset>129540</wp:posOffset>
            </wp:positionV>
            <wp:extent cx="5102225" cy="3620135"/>
            <wp:effectExtent l="0" t="0" r="3175" b="0"/>
            <wp:wrapSquare wrapText="bothSides"/>
            <wp:docPr id="3" name="Picture 3" descr="C:\Users\jtruong\Documents\Co-op Presentation\NRL\Interface_Choose_Lo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ruong\Documents\Co-op Presentation\NRL\Interface_Choose_Loc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11685F">
      <w:pPr>
        <w:tabs>
          <w:tab w:val="left" w:pos="7650"/>
        </w:tabs>
        <w:jc w:val="center"/>
        <w:rPr>
          <w:b/>
        </w:rPr>
      </w:pPr>
    </w:p>
    <w:p w:rsidR="003A57C1" w:rsidRDefault="003A57C1" w:rsidP="003A57C1">
      <w:pPr>
        <w:tabs>
          <w:tab w:val="left" w:pos="7650"/>
        </w:tabs>
        <w:rPr>
          <w:b/>
        </w:rPr>
      </w:pPr>
    </w:p>
    <w:p w:rsidR="00F25911" w:rsidRDefault="0011685F" w:rsidP="003A57C1">
      <w:pPr>
        <w:tabs>
          <w:tab w:val="left" w:pos="7650"/>
        </w:tabs>
        <w:jc w:val="center"/>
      </w:pPr>
      <w:proofErr w:type="gramStart"/>
      <w:r>
        <w:rPr>
          <w:b/>
        </w:rPr>
        <w:t>Figure 3.</w:t>
      </w:r>
      <w:proofErr w:type="gramEnd"/>
      <w:r w:rsidR="003A57C1">
        <w:rPr>
          <w:b/>
        </w:rPr>
        <w:t xml:space="preserve"> Interface prompting user to choose local file to play</w:t>
      </w:r>
    </w:p>
    <w:p w:rsidR="003A57C1" w:rsidRDefault="00BC125B" w:rsidP="00F25911">
      <w:pPr>
        <w:tabs>
          <w:tab w:val="left" w:pos="765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8A82AE" wp14:editId="68C459A0">
            <wp:simplePos x="0" y="0"/>
            <wp:positionH relativeFrom="column">
              <wp:posOffset>507365</wp:posOffset>
            </wp:positionH>
            <wp:positionV relativeFrom="paragraph">
              <wp:posOffset>79375</wp:posOffset>
            </wp:positionV>
            <wp:extent cx="5170805" cy="3667125"/>
            <wp:effectExtent l="0" t="0" r="0" b="9525"/>
            <wp:wrapTight wrapText="bothSides">
              <wp:wrapPolygon edited="0">
                <wp:start x="0" y="0"/>
                <wp:lineTo x="0" y="21544"/>
                <wp:lineTo x="21486" y="21544"/>
                <wp:lineTo x="21486" y="0"/>
                <wp:lineTo x="0" y="0"/>
              </wp:wrapPolygon>
            </wp:wrapTight>
            <wp:docPr id="6" name="Picture 6" descr="E:\Screenshots\Interface_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s\Interface_L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7C1" w:rsidRDefault="003A57C1" w:rsidP="00F25911">
      <w:pPr>
        <w:tabs>
          <w:tab w:val="left" w:pos="7650"/>
        </w:tabs>
      </w:pPr>
    </w:p>
    <w:p w:rsidR="003A57C1" w:rsidRDefault="003A57C1" w:rsidP="00F25911">
      <w:pPr>
        <w:tabs>
          <w:tab w:val="left" w:pos="7650"/>
        </w:tabs>
      </w:pPr>
    </w:p>
    <w:p w:rsidR="003A57C1" w:rsidRDefault="003A57C1" w:rsidP="00F25911">
      <w:pPr>
        <w:tabs>
          <w:tab w:val="left" w:pos="7650"/>
        </w:tabs>
      </w:pPr>
    </w:p>
    <w:p w:rsidR="003A57C1" w:rsidRDefault="003A57C1" w:rsidP="00F25911">
      <w:pPr>
        <w:tabs>
          <w:tab w:val="left" w:pos="7650"/>
        </w:tabs>
      </w:pPr>
    </w:p>
    <w:p w:rsidR="003A57C1" w:rsidRDefault="003A57C1" w:rsidP="00F25911">
      <w:pPr>
        <w:tabs>
          <w:tab w:val="left" w:pos="7650"/>
        </w:tabs>
      </w:pPr>
    </w:p>
    <w:p w:rsidR="003A57C1" w:rsidRDefault="003A57C1" w:rsidP="00F25911">
      <w:pPr>
        <w:tabs>
          <w:tab w:val="left" w:pos="7650"/>
        </w:tabs>
      </w:pPr>
    </w:p>
    <w:p w:rsidR="003A57C1" w:rsidRDefault="003A57C1" w:rsidP="003A57C1">
      <w:pPr>
        <w:tabs>
          <w:tab w:val="left" w:pos="7650"/>
        </w:tabs>
        <w:jc w:val="center"/>
        <w:rPr>
          <w:b/>
        </w:rPr>
      </w:pPr>
    </w:p>
    <w:p w:rsidR="003A57C1" w:rsidRDefault="003A57C1" w:rsidP="003A57C1">
      <w:pPr>
        <w:tabs>
          <w:tab w:val="left" w:pos="7650"/>
        </w:tabs>
        <w:jc w:val="center"/>
        <w:rPr>
          <w:b/>
        </w:rPr>
      </w:pPr>
    </w:p>
    <w:p w:rsidR="003A57C1" w:rsidRDefault="003A57C1" w:rsidP="003A57C1">
      <w:pPr>
        <w:tabs>
          <w:tab w:val="left" w:pos="7650"/>
        </w:tabs>
        <w:jc w:val="center"/>
        <w:rPr>
          <w:b/>
        </w:rPr>
      </w:pPr>
    </w:p>
    <w:p w:rsidR="003A57C1" w:rsidRDefault="003A57C1" w:rsidP="003A57C1">
      <w:pPr>
        <w:tabs>
          <w:tab w:val="left" w:pos="7650"/>
        </w:tabs>
        <w:jc w:val="center"/>
        <w:rPr>
          <w:b/>
        </w:rPr>
      </w:pPr>
    </w:p>
    <w:p w:rsidR="003A57C1" w:rsidRDefault="003A57C1" w:rsidP="003A57C1">
      <w:pPr>
        <w:tabs>
          <w:tab w:val="left" w:pos="7650"/>
        </w:tabs>
        <w:jc w:val="center"/>
        <w:rPr>
          <w:b/>
        </w:rPr>
      </w:pPr>
    </w:p>
    <w:p w:rsidR="0049001F" w:rsidRPr="00F25911" w:rsidRDefault="003A57C1" w:rsidP="00FF1DF6">
      <w:pPr>
        <w:tabs>
          <w:tab w:val="left" w:pos="7650"/>
        </w:tabs>
        <w:jc w:val="center"/>
      </w:pPr>
      <w:proofErr w:type="gramStart"/>
      <w:r>
        <w:rPr>
          <w:b/>
        </w:rPr>
        <w:t>Figure 4.</w:t>
      </w:r>
      <w:proofErr w:type="gramEnd"/>
      <w:r>
        <w:rPr>
          <w:b/>
        </w:rPr>
        <w:t xml:space="preserve"> TSRV Operator Control Panel playing video recorded through </w:t>
      </w:r>
      <w:proofErr w:type="spellStart"/>
      <w:r>
        <w:rPr>
          <w:b/>
        </w:rPr>
        <w:t>iSpy</w:t>
      </w:r>
      <w:proofErr w:type="spellEnd"/>
    </w:p>
    <w:sectPr w:rsidR="0049001F" w:rsidRPr="00F25911" w:rsidSect="003A57C1">
      <w:headerReference w:type="default" r:id="rId13"/>
      <w:footerReference w:type="default" r:id="rId14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7AA" w:rsidRDefault="00B817AA" w:rsidP="00AA06D8">
      <w:pPr>
        <w:spacing w:after="0" w:line="240" w:lineRule="auto"/>
      </w:pPr>
      <w:r>
        <w:separator/>
      </w:r>
    </w:p>
  </w:endnote>
  <w:endnote w:type="continuationSeparator" w:id="0">
    <w:p w:rsidR="00B817AA" w:rsidRDefault="00B817AA" w:rsidP="00AA0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6D8" w:rsidRDefault="00B817AA" w:rsidP="0013321F">
    <w:pPr>
      <w:pStyle w:val="Footer"/>
    </w:pPr>
    <w:sdt>
      <w:sdtPr>
        <w:rPr>
          <w:sz w:val="16"/>
          <w:szCs w:val="16"/>
        </w:rPr>
        <w:id w:val="-907918332"/>
        <w:docPartObj>
          <w:docPartGallery w:val="Page Numbers (Top of Page)"/>
          <w:docPartUnique/>
        </w:docPartObj>
      </w:sdtPr>
      <w:sdtEndPr>
        <w:rPr>
          <w:sz w:val="22"/>
          <w:szCs w:val="22"/>
        </w:rPr>
      </w:sdtEndPr>
      <w:sdtContent>
        <w:r w:rsidR="000E6725" w:rsidRPr="000E6725">
          <w:rPr>
            <w:sz w:val="16"/>
            <w:szCs w:val="16"/>
          </w:rPr>
          <w:t xml:space="preserve">Page </w:t>
        </w:r>
        <w:r w:rsidR="000E6725" w:rsidRPr="000E6725">
          <w:rPr>
            <w:bCs/>
            <w:sz w:val="16"/>
            <w:szCs w:val="16"/>
          </w:rPr>
          <w:fldChar w:fldCharType="begin"/>
        </w:r>
        <w:r w:rsidR="000E6725" w:rsidRPr="000E6725">
          <w:rPr>
            <w:bCs/>
            <w:sz w:val="16"/>
            <w:szCs w:val="16"/>
          </w:rPr>
          <w:instrText xml:space="preserve"> PAGE </w:instrText>
        </w:r>
        <w:r w:rsidR="000E6725" w:rsidRPr="000E6725">
          <w:rPr>
            <w:bCs/>
            <w:sz w:val="16"/>
            <w:szCs w:val="16"/>
          </w:rPr>
          <w:fldChar w:fldCharType="separate"/>
        </w:r>
        <w:r w:rsidR="00FB6FEF">
          <w:rPr>
            <w:bCs/>
            <w:noProof/>
            <w:sz w:val="16"/>
            <w:szCs w:val="16"/>
          </w:rPr>
          <w:t>1</w:t>
        </w:r>
        <w:r w:rsidR="000E6725" w:rsidRPr="000E6725">
          <w:rPr>
            <w:bCs/>
            <w:sz w:val="16"/>
            <w:szCs w:val="16"/>
          </w:rPr>
          <w:fldChar w:fldCharType="end"/>
        </w:r>
        <w:r w:rsidR="000E6725" w:rsidRPr="000E6725">
          <w:rPr>
            <w:sz w:val="16"/>
            <w:szCs w:val="16"/>
          </w:rPr>
          <w:t xml:space="preserve"> of </w:t>
        </w:r>
        <w:r w:rsidR="000E6725" w:rsidRPr="000E6725">
          <w:rPr>
            <w:bCs/>
            <w:sz w:val="16"/>
            <w:szCs w:val="16"/>
          </w:rPr>
          <w:fldChar w:fldCharType="begin"/>
        </w:r>
        <w:r w:rsidR="000E6725" w:rsidRPr="000E6725">
          <w:rPr>
            <w:bCs/>
            <w:sz w:val="16"/>
            <w:szCs w:val="16"/>
          </w:rPr>
          <w:instrText xml:space="preserve"> NUMPAGES  </w:instrText>
        </w:r>
        <w:r w:rsidR="000E6725" w:rsidRPr="000E6725">
          <w:rPr>
            <w:bCs/>
            <w:sz w:val="16"/>
            <w:szCs w:val="16"/>
          </w:rPr>
          <w:fldChar w:fldCharType="separate"/>
        </w:r>
        <w:r w:rsidR="00FB6FEF">
          <w:rPr>
            <w:bCs/>
            <w:noProof/>
            <w:sz w:val="16"/>
            <w:szCs w:val="16"/>
          </w:rPr>
          <w:t>3</w:t>
        </w:r>
        <w:r w:rsidR="000E6725" w:rsidRPr="000E6725">
          <w:rPr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7AA" w:rsidRDefault="00B817AA" w:rsidP="00AA06D8">
      <w:pPr>
        <w:spacing w:after="0" w:line="240" w:lineRule="auto"/>
      </w:pPr>
      <w:r>
        <w:separator/>
      </w:r>
    </w:p>
  </w:footnote>
  <w:footnote w:type="continuationSeparator" w:id="0">
    <w:p w:rsidR="00B817AA" w:rsidRDefault="00B817AA" w:rsidP="00AA0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6D8" w:rsidRPr="00BC29E8" w:rsidRDefault="00AA06D8" w:rsidP="00454072">
    <w:pPr>
      <w:pStyle w:val="Header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F5A5B"/>
    <w:multiLevelType w:val="hybridMultilevel"/>
    <w:tmpl w:val="5B961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11"/>
    <w:rsid w:val="000118C6"/>
    <w:rsid w:val="00026C23"/>
    <w:rsid w:val="00036769"/>
    <w:rsid w:val="00087C51"/>
    <w:rsid w:val="000A0BF6"/>
    <w:rsid w:val="000E6725"/>
    <w:rsid w:val="000F22DB"/>
    <w:rsid w:val="0011685F"/>
    <w:rsid w:val="00130D71"/>
    <w:rsid w:val="0013321F"/>
    <w:rsid w:val="001E3828"/>
    <w:rsid w:val="002063B3"/>
    <w:rsid w:val="003424B0"/>
    <w:rsid w:val="003A57C1"/>
    <w:rsid w:val="00402D6A"/>
    <w:rsid w:val="00454072"/>
    <w:rsid w:val="004612E2"/>
    <w:rsid w:val="0047262D"/>
    <w:rsid w:val="0049001F"/>
    <w:rsid w:val="005C6E6B"/>
    <w:rsid w:val="005D4942"/>
    <w:rsid w:val="006233E6"/>
    <w:rsid w:val="00680108"/>
    <w:rsid w:val="00726D7B"/>
    <w:rsid w:val="0089668C"/>
    <w:rsid w:val="00A20335"/>
    <w:rsid w:val="00AA06D8"/>
    <w:rsid w:val="00B15A19"/>
    <w:rsid w:val="00B817AA"/>
    <w:rsid w:val="00BC125B"/>
    <w:rsid w:val="00BC29E8"/>
    <w:rsid w:val="00BF63E8"/>
    <w:rsid w:val="00C27B08"/>
    <w:rsid w:val="00CF3687"/>
    <w:rsid w:val="00D46630"/>
    <w:rsid w:val="00DD468F"/>
    <w:rsid w:val="00F25911"/>
    <w:rsid w:val="00FB6FEF"/>
    <w:rsid w:val="00FF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6D8"/>
  </w:style>
  <w:style w:type="paragraph" w:styleId="Footer">
    <w:name w:val="footer"/>
    <w:basedOn w:val="Normal"/>
    <w:link w:val="FooterChar"/>
    <w:uiPriority w:val="99"/>
    <w:unhideWhenUsed/>
    <w:rsid w:val="00AA0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6D8"/>
  </w:style>
  <w:style w:type="paragraph" w:styleId="BalloonText">
    <w:name w:val="Balloon Text"/>
    <w:basedOn w:val="Normal"/>
    <w:link w:val="BalloonTextChar"/>
    <w:uiPriority w:val="99"/>
    <w:semiHidden/>
    <w:unhideWhenUsed/>
    <w:rsid w:val="00AA0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D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321F"/>
    <w:rPr>
      <w:color w:val="808080"/>
    </w:rPr>
  </w:style>
  <w:style w:type="table" w:styleId="TableGrid">
    <w:name w:val="Table Grid"/>
    <w:basedOn w:val="TableNormal"/>
    <w:uiPriority w:val="59"/>
    <w:rsid w:val="000E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6D8"/>
  </w:style>
  <w:style w:type="paragraph" w:styleId="Footer">
    <w:name w:val="footer"/>
    <w:basedOn w:val="Normal"/>
    <w:link w:val="FooterChar"/>
    <w:uiPriority w:val="99"/>
    <w:unhideWhenUsed/>
    <w:rsid w:val="00AA0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6D8"/>
  </w:style>
  <w:style w:type="paragraph" w:styleId="BalloonText">
    <w:name w:val="Balloon Text"/>
    <w:basedOn w:val="Normal"/>
    <w:link w:val="BalloonTextChar"/>
    <w:uiPriority w:val="99"/>
    <w:semiHidden/>
    <w:unhideWhenUsed/>
    <w:rsid w:val="00AA0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D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321F"/>
    <w:rPr>
      <w:color w:val="808080"/>
    </w:rPr>
  </w:style>
  <w:style w:type="table" w:styleId="TableGrid">
    <w:name w:val="Table Grid"/>
    <w:basedOn w:val="TableNormal"/>
    <w:uiPriority w:val="59"/>
    <w:rsid w:val="000E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C6AB2-4764-4B9F-94BA-505623D9E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407E5546.dotm</Template>
  <TotalTime>1710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Engineering Corporation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Truong, Joanne (H)</dc:creator>
  <cp:lastModifiedBy>Truong, Joanne (H)</cp:lastModifiedBy>
  <cp:revision>14</cp:revision>
  <dcterms:created xsi:type="dcterms:W3CDTF">2016-12-08T15:52:00Z</dcterms:created>
  <dcterms:modified xsi:type="dcterms:W3CDTF">2016-12-13T18:04:00Z</dcterms:modified>
</cp:coreProperties>
</file>